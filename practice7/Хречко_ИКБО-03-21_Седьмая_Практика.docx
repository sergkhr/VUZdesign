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242C9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82.5pt;height:82.5pt;visibility:visible">
            <v:imagedata r:id="rId5" o:title=""/>
          </v:shape>
        </w:pict>
      </w:r>
    </w:p>
    <w:p w:rsidR="002C1600" w:rsidRPr="0041323F" w:rsidRDefault="002C1600" w:rsidP="0041323F">
      <w:pPr>
        <w:spacing w:after="64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lang w:eastAsia="ru-RU"/>
        </w:rPr>
        <w:t>МИНИСТЕРСТВО НАУКИ И ВЫСШЕГО ОБРАЗОВАНИЯ РОССИЙСКОЙ ФЕДЕРАЦИИ</w:t>
      </w:r>
    </w:p>
    <w:p w:rsidR="002C1600" w:rsidRPr="0041323F" w:rsidRDefault="002C1600" w:rsidP="0041323F">
      <w:pPr>
        <w:spacing w:after="1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b/>
          <w:lang w:eastAsia="ru-RU"/>
        </w:rPr>
      </w:pPr>
      <w:r w:rsidRPr="0041323F">
        <w:rPr>
          <w:rFonts w:ascii="Times New Roman" w:hAnsi="Times New Roman"/>
          <w:b/>
          <w:lang w:eastAsia="ru-RU"/>
        </w:rPr>
        <w:t>"МИРЭА  - Российский технологический университет"</w:t>
      </w: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b/>
          <w:lang w:eastAsia="ru-RU"/>
        </w:rPr>
      </w:pP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41323F">
        <w:rPr>
          <w:rFonts w:ascii="Times New Roman" w:hAnsi="Times New Roman"/>
          <w:b/>
          <w:sz w:val="36"/>
          <w:szCs w:val="36"/>
          <w:lang w:eastAsia="ru-RU"/>
        </w:rPr>
        <w:t>РТУ МИРЭА</w:t>
      </w: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242C9">
        <w:rPr>
          <w:rFonts w:ascii="Times New Roman" w:hAnsi="Times New Roman"/>
          <w:noProof/>
          <w:sz w:val="28"/>
          <w:szCs w:val="28"/>
          <w:lang w:eastAsia="ru-RU"/>
        </w:rPr>
        <w:pict>
          <v:shape id="image2.png" o:spid="_x0000_i1026" type="#_x0000_t75" style="width:.75pt;height:3pt;visibility:visible">
            <v:imagedata r:id="rId6" o:title=""/>
          </v:shape>
        </w:pict>
      </w:r>
      <w:r w:rsidRPr="0041323F">
        <w:rPr>
          <w:rFonts w:ascii="Times New Roman" w:hAnsi="Times New Roman"/>
          <w:sz w:val="28"/>
          <w:szCs w:val="28"/>
          <w:lang w:eastAsia="ru-RU"/>
        </w:rPr>
        <w:br/>
      </w: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lang w:eastAsia="ru-RU"/>
        </w:rPr>
        <w:t xml:space="preserve">Институт информационных технологий </w:t>
      </w:r>
    </w:p>
    <w:p w:rsidR="002C1600" w:rsidRPr="0041323F" w:rsidRDefault="002C1600" w:rsidP="0041323F">
      <w:pPr>
        <w:spacing w:after="68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lang w:eastAsia="ru-RU"/>
        </w:rPr>
        <w:t>Кафедра вычислительной техники</w:t>
      </w:r>
    </w:p>
    <w:p w:rsidR="002C1600" w:rsidRPr="0041323F" w:rsidRDefault="002C1600" w:rsidP="0041323F">
      <w:pPr>
        <w:spacing w:after="68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600" w:rsidRPr="00DE2D6D" w:rsidRDefault="002C1600" w:rsidP="0041323F">
      <w:pPr>
        <w:spacing w:after="25"/>
        <w:jc w:val="center"/>
        <w:rPr>
          <w:rFonts w:ascii="Times New Roman" w:hAnsi="Times New Roman"/>
          <w:sz w:val="22"/>
          <w:szCs w:val="22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ОТЧЕТ</w:t>
      </w:r>
      <w:r w:rsidRPr="0041323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ПО</w:t>
      </w:r>
      <w:r w:rsidRPr="0041323F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ПРАКТИЧЕСКОЙ РАБОТЕ</w:t>
      </w:r>
      <w:r w:rsidRPr="0041323F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 xml:space="preserve">№ </w:t>
      </w:r>
      <w:r w:rsidRPr="00DE2D6D">
        <w:rPr>
          <w:rFonts w:ascii="Times New Roman" w:hAnsi="Times New Roman"/>
          <w:b/>
          <w:sz w:val="28"/>
          <w:szCs w:val="28"/>
          <w:lang w:eastAsia="ru-RU"/>
        </w:rPr>
        <w:t>7</w:t>
      </w: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по дисциплине</w:t>
      </w: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«</w:t>
      </w:r>
      <w:r w:rsidRPr="0041323F">
        <w:rPr>
          <w:rFonts w:ascii="Times New Roman" w:hAnsi="Times New Roman"/>
          <w:sz w:val="28"/>
          <w:szCs w:val="28"/>
          <w:lang w:eastAsia="ru-RU"/>
        </w:rPr>
        <w:t>Дизайн мобильных приложений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600" w:rsidRPr="0041323F" w:rsidRDefault="002C160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600" w:rsidRPr="0041323F" w:rsidRDefault="002C1600" w:rsidP="0041323F">
      <w:pPr>
        <w:spacing w:after="26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600" w:rsidRPr="0041323F" w:rsidRDefault="002C1600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sz w:val="28"/>
          <w:szCs w:val="28"/>
          <w:lang w:eastAsia="ru-RU"/>
        </w:rPr>
        <w:t xml:space="preserve">Выполнил студент группы ИКБО-03-21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 xml:space="preserve">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>Хречко С.В.</w:t>
      </w:r>
    </w:p>
    <w:p w:rsidR="002C1600" w:rsidRPr="0041323F" w:rsidRDefault="002C1600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</w:p>
    <w:p w:rsidR="002C1600" w:rsidRPr="0041323F" w:rsidRDefault="002C1600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 ассистент кафедры ИиППО</w:t>
      </w:r>
      <w:r w:rsidRPr="0041323F"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 xml:space="preserve">          Шутов К.И.</w:t>
      </w:r>
    </w:p>
    <w:p w:rsidR="002C1600" w:rsidRPr="0041323F" w:rsidRDefault="002C1600" w:rsidP="0041323F">
      <w:pPr>
        <w:widowControl w:val="0"/>
        <w:spacing w:before="235" w:after="160"/>
        <w:rPr>
          <w:rFonts w:ascii="Times New Roman" w:hAnsi="Times New Roman"/>
          <w:lang w:eastAsia="ru-RU"/>
        </w:rPr>
      </w:pPr>
    </w:p>
    <w:p w:rsidR="002C1600" w:rsidRPr="0041323F" w:rsidRDefault="002C1600" w:rsidP="0041323F">
      <w:pPr>
        <w:widowControl w:val="0"/>
        <w:spacing w:before="235" w:after="160"/>
        <w:rPr>
          <w:rFonts w:ascii="Times New Roman" w:hAnsi="Times New Roman"/>
          <w:lang w:eastAsia="ru-RU"/>
        </w:rPr>
      </w:pPr>
    </w:p>
    <w:p w:rsidR="002C1600" w:rsidRPr="0041323F" w:rsidRDefault="002C1600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</w:p>
    <w:p w:rsidR="002C1600" w:rsidRPr="0041323F" w:rsidRDefault="002C1600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</w:p>
    <w:p w:rsidR="002C1600" w:rsidRPr="0041323F" w:rsidRDefault="002C1600" w:rsidP="0041323F">
      <w:pPr>
        <w:widowControl w:val="0"/>
        <w:spacing w:before="235" w:after="160"/>
        <w:jc w:val="center"/>
        <w:rPr>
          <w:rFonts w:ascii="Times New Roman" w:hAnsi="Times New Roman"/>
          <w:highlight w:val="white"/>
          <w:lang w:eastAsia="ru-RU"/>
        </w:rPr>
      </w:pPr>
    </w:p>
    <w:p w:rsidR="002C1600" w:rsidRDefault="002C1600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highlight w:val="white"/>
          <w:lang w:eastAsia="ru-RU"/>
        </w:rPr>
        <w:t>Москва 202</w:t>
      </w:r>
      <w:r w:rsidRPr="0041323F">
        <w:rPr>
          <w:rFonts w:ascii="Times New Roman" w:hAnsi="Times New Roman"/>
          <w:lang w:eastAsia="ru-RU"/>
        </w:rPr>
        <w:t>3</w:t>
      </w:r>
    </w:p>
    <w:p w:rsidR="002C1600" w:rsidRDefault="002C1600">
      <w:p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br w:type="page"/>
      </w:r>
    </w:p>
    <w:p w:rsidR="002C1600" w:rsidRPr="00DE2D6D" w:rsidRDefault="002C1600" w:rsidP="006A7E1B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Практическая работа №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7</w:t>
      </w:r>
      <w:r w:rsidRPr="00436089">
        <w:rPr>
          <w:rFonts w:ascii="Times New Roman" w:hAnsi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/>
          <w:b/>
          <w:bCs/>
          <w:sz w:val="32"/>
          <w:szCs w:val="32"/>
        </w:rPr>
        <w:t>Палитра и Шрифты</w:t>
      </w:r>
    </w:p>
    <w:p w:rsidR="002C1600" w:rsidRDefault="002C1600" w:rsidP="00797AE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A1ADB">
        <w:rPr>
          <w:rFonts w:ascii="Times New Roman" w:hAnsi="Times New Roman"/>
          <w:b/>
          <w:bCs/>
          <w:sz w:val="32"/>
          <w:szCs w:val="32"/>
        </w:rPr>
        <w:t xml:space="preserve">Практическая </w:t>
      </w:r>
      <w:r>
        <w:rPr>
          <w:rFonts w:ascii="Times New Roman" w:hAnsi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/>
          <w:b/>
          <w:bCs/>
          <w:sz w:val="32"/>
          <w:szCs w:val="32"/>
        </w:rPr>
        <w:t>.</w:t>
      </w:r>
    </w:p>
    <w:p w:rsidR="002C1600" w:rsidRPr="006A1ADB" w:rsidRDefault="002C1600" w:rsidP="00797AE0">
      <w:pPr>
        <w:spacing w:line="360" w:lineRule="auto"/>
        <w:rPr>
          <w:rFonts w:ascii="Times New Roman" w:hAnsi="Times New Roman"/>
          <w:sz w:val="28"/>
          <w:szCs w:val="28"/>
        </w:rPr>
      </w:pPr>
      <w:r w:rsidRPr="006A1ADB">
        <w:rPr>
          <w:rFonts w:ascii="Times New Roman" w:hAnsi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/>
          <w:sz w:val="28"/>
          <w:szCs w:val="28"/>
        </w:rPr>
        <w:t xml:space="preserve"> </w:t>
      </w:r>
    </w:p>
    <w:p w:rsidR="002C1600" w:rsidRPr="006D708A" w:rsidRDefault="002C1600" w:rsidP="006D708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свои стили цветов и шрифтов.</w:t>
      </w:r>
    </w:p>
    <w:p w:rsidR="002C1600" w:rsidRDefault="002C1600" w:rsidP="006D708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  <w:r w:rsidRPr="006A1ADB">
        <w:rPr>
          <w:rFonts w:ascii="Times New Roman" w:hAnsi="Times New Roman"/>
          <w:b/>
          <w:bCs/>
          <w:sz w:val="28"/>
          <w:szCs w:val="28"/>
        </w:rPr>
        <w:t>:</w:t>
      </w:r>
    </w:p>
    <w:p w:rsidR="002C1600" w:rsidRDefault="002C1600" w:rsidP="005D5F0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На рисунке 1 представлены созданные стили.</w:t>
      </w:r>
    </w:p>
    <w:p w:rsidR="002C1600" w:rsidRDefault="002C1600" w:rsidP="005D5F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4388D">
        <w:rPr>
          <w:rFonts w:ascii="Times New Roman" w:hAnsi="Times New Roman"/>
          <w:sz w:val="28"/>
          <w:szCs w:val="28"/>
        </w:rPr>
        <w:pict>
          <v:shape id="_x0000_i1027" type="#_x0000_t75" style="width:183pt;height:354.75pt">
            <v:imagedata r:id="rId7" o:title=""/>
          </v:shape>
        </w:pict>
      </w:r>
    </w:p>
    <w:p w:rsidR="002C1600" w:rsidRPr="006D708A" w:rsidRDefault="002C1600" w:rsidP="006D708A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Стили</w:t>
      </w:r>
    </w:p>
    <w:p w:rsidR="002C1600" w:rsidRPr="005D5F08" w:rsidRDefault="002C1600" w:rsidP="00713C27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2C1600" w:rsidRPr="005D5F08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20C"/>
    <w:rsid w:val="00026A70"/>
    <w:rsid w:val="0008200B"/>
    <w:rsid w:val="000B5CD4"/>
    <w:rsid w:val="000C0453"/>
    <w:rsid w:val="000E73F5"/>
    <w:rsid w:val="00110CC8"/>
    <w:rsid w:val="001716C8"/>
    <w:rsid w:val="001719B7"/>
    <w:rsid w:val="001838F3"/>
    <w:rsid w:val="001A4F17"/>
    <w:rsid w:val="001D6FB5"/>
    <w:rsid w:val="001E2BDB"/>
    <w:rsid w:val="001F534C"/>
    <w:rsid w:val="001F7475"/>
    <w:rsid w:val="0021674D"/>
    <w:rsid w:val="0024388D"/>
    <w:rsid w:val="00266F32"/>
    <w:rsid w:val="00287853"/>
    <w:rsid w:val="002C1600"/>
    <w:rsid w:val="00331290"/>
    <w:rsid w:val="003711D2"/>
    <w:rsid w:val="003D3B96"/>
    <w:rsid w:val="0041323F"/>
    <w:rsid w:val="00436089"/>
    <w:rsid w:val="00490B3C"/>
    <w:rsid w:val="004D5234"/>
    <w:rsid w:val="00517BA9"/>
    <w:rsid w:val="00517BC0"/>
    <w:rsid w:val="0057243C"/>
    <w:rsid w:val="00587777"/>
    <w:rsid w:val="005D5F08"/>
    <w:rsid w:val="00682A43"/>
    <w:rsid w:val="006A1783"/>
    <w:rsid w:val="006A1ADB"/>
    <w:rsid w:val="006A7E1B"/>
    <w:rsid w:val="006D708A"/>
    <w:rsid w:val="006F05E2"/>
    <w:rsid w:val="006F5D23"/>
    <w:rsid w:val="00713C27"/>
    <w:rsid w:val="007242C9"/>
    <w:rsid w:val="00761B5B"/>
    <w:rsid w:val="00774AB0"/>
    <w:rsid w:val="0077620C"/>
    <w:rsid w:val="00797AE0"/>
    <w:rsid w:val="00803C47"/>
    <w:rsid w:val="008A1C75"/>
    <w:rsid w:val="008B78B3"/>
    <w:rsid w:val="008E59F4"/>
    <w:rsid w:val="0091418C"/>
    <w:rsid w:val="00991425"/>
    <w:rsid w:val="00A12E62"/>
    <w:rsid w:val="00AE2C56"/>
    <w:rsid w:val="00B3319A"/>
    <w:rsid w:val="00B40BAF"/>
    <w:rsid w:val="00B47A93"/>
    <w:rsid w:val="00B640D0"/>
    <w:rsid w:val="00BE35F7"/>
    <w:rsid w:val="00C0544C"/>
    <w:rsid w:val="00C2716C"/>
    <w:rsid w:val="00C67DC2"/>
    <w:rsid w:val="00CA641D"/>
    <w:rsid w:val="00CC61CF"/>
    <w:rsid w:val="00D2501D"/>
    <w:rsid w:val="00D413EE"/>
    <w:rsid w:val="00DE2D6D"/>
    <w:rsid w:val="00DE465D"/>
    <w:rsid w:val="00E41681"/>
    <w:rsid w:val="00E93CAD"/>
    <w:rsid w:val="00F8170C"/>
    <w:rsid w:val="00F8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E0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7620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97AE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97AE0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797AE0"/>
    <w:rPr>
      <w:rFonts w:cs="Times New Roman"/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132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3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129</TotalTime>
  <Pages>2</Pages>
  <Words>101</Words>
  <Characters>577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Виктор</cp:lastModifiedBy>
  <cp:revision>26</cp:revision>
  <dcterms:created xsi:type="dcterms:W3CDTF">2023-02-15T10:24:00Z</dcterms:created>
  <dcterms:modified xsi:type="dcterms:W3CDTF">2023-04-16T16:10:00Z</dcterms:modified>
</cp:coreProperties>
</file>