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711D2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82.5pt;height:82.5pt;visibility:visible">
            <v:imagedata r:id="rId5" o:title=""/>
          </v:shape>
        </w:pict>
      </w:r>
    </w:p>
    <w:p w:rsidR="00517BC0" w:rsidRPr="0041323F" w:rsidRDefault="00517BC0" w:rsidP="0041323F">
      <w:pPr>
        <w:spacing w:after="64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lang w:eastAsia="ru-RU"/>
        </w:rPr>
        <w:t>МИНИСТЕРСТВО НАУКИ И ВЫСШЕГО ОБРАЗОВАНИЯ РОССИЙСКОЙ ФЕДЕРАЦИИ</w:t>
      </w:r>
    </w:p>
    <w:p w:rsidR="00517BC0" w:rsidRPr="0041323F" w:rsidRDefault="00517BC0" w:rsidP="0041323F">
      <w:pPr>
        <w:spacing w:after="1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b/>
          <w:lang w:eastAsia="ru-RU"/>
        </w:rPr>
      </w:pPr>
      <w:r w:rsidRPr="0041323F">
        <w:rPr>
          <w:rFonts w:ascii="Times New Roman" w:hAnsi="Times New Roman"/>
          <w:b/>
          <w:lang w:eastAsia="ru-RU"/>
        </w:rPr>
        <w:t>"МИРЭА  - Российский технологический университет"</w:t>
      </w: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b/>
          <w:lang w:eastAsia="ru-RU"/>
        </w:rPr>
      </w:pP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41323F">
        <w:rPr>
          <w:rFonts w:ascii="Times New Roman" w:hAnsi="Times New Roman"/>
          <w:b/>
          <w:sz w:val="36"/>
          <w:szCs w:val="36"/>
          <w:lang w:eastAsia="ru-RU"/>
        </w:rPr>
        <w:t>РТУ МИРЭА</w:t>
      </w: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711D2">
        <w:rPr>
          <w:rFonts w:ascii="Times New Roman" w:hAnsi="Times New Roman"/>
          <w:noProof/>
          <w:sz w:val="28"/>
          <w:szCs w:val="28"/>
          <w:lang w:eastAsia="ru-RU"/>
        </w:rPr>
        <w:pict>
          <v:shape id="image2.png" o:spid="_x0000_i1026" type="#_x0000_t75" style="width:.75pt;height:3pt;visibility:visible">
            <v:imagedata r:id="rId6" o:title=""/>
          </v:shape>
        </w:pict>
      </w:r>
      <w:r w:rsidRPr="0041323F">
        <w:rPr>
          <w:rFonts w:ascii="Times New Roman" w:hAnsi="Times New Roman"/>
          <w:sz w:val="28"/>
          <w:szCs w:val="28"/>
          <w:lang w:eastAsia="ru-RU"/>
        </w:rPr>
        <w:br/>
      </w: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lang w:eastAsia="ru-RU"/>
        </w:rPr>
        <w:t xml:space="preserve">Институт информационных технологий </w:t>
      </w:r>
    </w:p>
    <w:p w:rsidR="00517BC0" w:rsidRPr="0041323F" w:rsidRDefault="00517BC0" w:rsidP="0041323F">
      <w:pPr>
        <w:spacing w:after="68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lang w:eastAsia="ru-RU"/>
        </w:rPr>
        <w:t>Кафедра вычислительной техники</w:t>
      </w:r>
    </w:p>
    <w:p w:rsidR="00517BC0" w:rsidRPr="0041323F" w:rsidRDefault="00517BC0" w:rsidP="0041323F">
      <w:pPr>
        <w:spacing w:after="68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17BC0" w:rsidRPr="00331290" w:rsidRDefault="00517BC0" w:rsidP="0041323F">
      <w:pPr>
        <w:spacing w:after="25"/>
        <w:jc w:val="center"/>
        <w:rPr>
          <w:rFonts w:ascii="Times New Roman" w:hAnsi="Times New Roman"/>
          <w:sz w:val="22"/>
          <w:szCs w:val="22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ОТЧЕТ</w:t>
      </w:r>
      <w:r w:rsidRPr="0041323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ПО</w:t>
      </w:r>
      <w:r w:rsidRPr="0041323F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ПРАКТИЧЕСКОЙ РАБОТЕ</w:t>
      </w:r>
      <w:r w:rsidRPr="0041323F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 xml:space="preserve">№ </w:t>
      </w:r>
      <w:r w:rsidRPr="00331290">
        <w:rPr>
          <w:rFonts w:ascii="Times New Roman" w:hAnsi="Times New Roman"/>
          <w:b/>
          <w:sz w:val="28"/>
          <w:szCs w:val="28"/>
          <w:lang w:eastAsia="ru-RU"/>
        </w:rPr>
        <w:t>4</w:t>
      </w: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по дисциплине</w:t>
      </w: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b/>
          <w:sz w:val="28"/>
          <w:szCs w:val="28"/>
          <w:lang w:eastAsia="ru-RU"/>
        </w:rPr>
        <w:t>«</w:t>
      </w:r>
      <w:r w:rsidRPr="0041323F">
        <w:rPr>
          <w:rFonts w:ascii="Times New Roman" w:hAnsi="Times New Roman"/>
          <w:sz w:val="28"/>
          <w:szCs w:val="28"/>
          <w:lang w:eastAsia="ru-RU"/>
        </w:rPr>
        <w:t>Дизайн мобильных приложений</w:t>
      </w:r>
      <w:r w:rsidRPr="0041323F"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17BC0" w:rsidRPr="0041323F" w:rsidRDefault="00517BC0" w:rsidP="0041323F">
      <w:pPr>
        <w:spacing w:after="1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17BC0" w:rsidRPr="0041323F" w:rsidRDefault="00517BC0" w:rsidP="0041323F">
      <w:pPr>
        <w:spacing w:after="26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17BC0" w:rsidRPr="0041323F" w:rsidRDefault="00517BC0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  <w:r w:rsidRPr="0041323F">
        <w:rPr>
          <w:rFonts w:ascii="Times New Roman" w:hAnsi="Times New Roman"/>
          <w:sz w:val="28"/>
          <w:szCs w:val="28"/>
          <w:lang w:eastAsia="ru-RU"/>
        </w:rPr>
        <w:t xml:space="preserve">Выполнил студент группы ИКБО-03-21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 xml:space="preserve">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>Хречко С.В.</w:t>
      </w:r>
    </w:p>
    <w:p w:rsidR="00517BC0" w:rsidRPr="0041323F" w:rsidRDefault="00517BC0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</w:p>
    <w:p w:rsidR="00517BC0" w:rsidRPr="0041323F" w:rsidRDefault="00517BC0" w:rsidP="0041323F">
      <w:pPr>
        <w:widowControl w:val="0"/>
        <w:spacing w:after="1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 ассистент кафедры ИиППО</w:t>
      </w:r>
      <w:r w:rsidRPr="0041323F"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</w:r>
      <w:r w:rsidRPr="0041323F">
        <w:rPr>
          <w:rFonts w:ascii="Times New Roman" w:hAnsi="Times New Roman"/>
          <w:sz w:val="28"/>
          <w:szCs w:val="28"/>
          <w:lang w:eastAsia="ru-RU"/>
        </w:rPr>
        <w:tab/>
        <w:t xml:space="preserve">          Шутов К.И.</w:t>
      </w:r>
    </w:p>
    <w:p w:rsidR="00517BC0" w:rsidRPr="0041323F" w:rsidRDefault="00517BC0" w:rsidP="0041323F">
      <w:pPr>
        <w:widowControl w:val="0"/>
        <w:spacing w:before="235" w:after="160"/>
        <w:rPr>
          <w:rFonts w:ascii="Times New Roman" w:hAnsi="Times New Roman"/>
          <w:lang w:eastAsia="ru-RU"/>
        </w:rPr>
      </w:pPr>
    </w:p>
    <w:p w:rsidR="00517BC0" w:rsidRPr="0041323F" w:rsidRDefault="00517BC0" w:rsidP="0041323F">
      <w:pPr>
        <w:widowControl w:val="0"/>
        <w:spacing w:before="235" w:after="160"/>
        <w:rPr>
          <w:rFonts w:ascii="Times New Roman" w:hAnsi="Times New Roman"/>
          <w:lang w:eastAsia="ru-RU"/>
        </w:rPr>
      </w:pPr>
    </w:p>
    <w:p w:rsidR="00517BC0" w:rsidRPr="0041323F" w:rsidRDefault="00517BC0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</w:p>
    <w:p w:rsidR="00517BC0" w:rsidRPr="0041323F" w:rsidRDefault="00517BC0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</w:p>
    <w:p w:rsidR="00517BC0" w:rsidRPr="0041323F" w:rsidRDefault="00517BC0" w:rsidP="0041323F">
      <w:pPr>
        <w:widowControl w:val="0"/>
        <w:spacing w:before="235" w:after="160"/>
        <w:jc w:val="center"/>
        <w:rPr>
          <w:rFonts w:ascii="Times New Roman" w:hAnsi="Times New Roman"/>
          <w:highlight w:val="white"/>
          <w:lang w:eastAsia="ru-RU"/>
        </w:rPr>
      </w:pPr>
    </w:p>
    <w:p w:rsidR="00517BC0" w:rsidRDefault="00517BC0" w:rsidP="0041323F">
      <w:pPr>
        <w:widowControl w:val="0"/>
        <w:spacing w:before="235" w:after="160"/>
        <w:jc w:val="center"/>
        <w:rPr>
          <w:rFonts w:ascii="Times New Roman" w:hAnsi="Times New Roman"/>
          <w:lang w:eastAsia="ru-RU"/>
        </w:rPr>
      </w:pPr>
      <w:r w:rsidRPr="0041323F">
        <w:rPr>
          <w:rFonts w:ascii="Times New Roman" w:hAnsi="Times New Roman"/>
          <w:highlight w:val="white"/>
          <w:lang w:eastAsia="ru-RU"/>
        </w:rPr>
        <w:t>Москва 202</w:t>
      </w:r>
      <w:r w:rsidRPr="0041323F">
        <w:rPr>
          <w:rFonts w:ascii="Times New Roman" w:hAnsi="Times New Roman"/>
          <w:lang w:eastAsia="ru-RU"/>
        </w:rPr>
        <w:t>3</w:t>
      </w:r>
    </w:p>
    <w:p w:rsidR="00517BC0" w:rsidRDefault="00517BC0">
      <w:p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:rsidR="00517BC0" w:rsidRPr="00331290" w:rsidRDefault="00517BC0" w:rsidP="006A7E1B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Практическая работа №</w:t>
      </w:r>
      <w:r w:rsidRPr="005D5F08">
        <w:rPr>
          <w:rFonts w:ascii="Times New Roman" w:hAnsi="Times New Roman"/>
          <w:b/>
          <w:bCs/>
          <w:sz w:val="32"/>
          <w:szCs w:val="32"/>
        </w:rPr>
        <w:t>4</w:t>
      </w:r>
      <w:r w:rsidRPr="00436089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Pr="00331290">
        <w:rPr>
          <w:rFonts w:ascii="Times New Roman" w:hAnsi="Times New Roman"/>
          <w:b/>
          <w:bCs/>
          <w:sz w:val="32"/>
          <w:szCs w:val="32"/>
        </w:rPr>
        <w:t xml:space="preserve">Знакомство с программным обеспечением </w:t>
      </w:r>
      <w:r w:rsidRPr="005D5F08">
        <w:rPr>
          <w:rFonts w:ascii="Times New Roman" w:hAnsi="Times New Roman"/>
          <w:b/>
          <w:bCs/>
          <w:sz w:val="32"/>
          <w:szCs w:val="32"/>
          <w:lang w:val="en-US"/>
        </w:rPr>
        <w:t>Figma</w:t>
      </w:r>
    </w:p>
    <w:p w:rsidR="00517BC0" w:rsidRDefault="00517BC0" w:rsidP="00797AE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A1ADB">
        <w:rPr>
          <w:rFonts w:ascii="Times New Roman" w:hAnsi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/>
          <w:b/>
          <w:bCs/>
          <w:sz w:val="32"/>
          <w:szCs w:val="32"/>
        </w:rPr>
        <w:t>.</w:t>
      </w:r>
    </w:p>
    <w:p w:rsidR="00517BC0" w:rsidRPr="006A1ADB" w:rsidRDefault="00517BC0" w:rsidP="00797AE0">
      <w:pPr>
        <w:spacing w:line="360" w:lineRule="auto"/>
        <w:rPr>
          <w:rFonts w:ascii="Times New Roman" w:hAnsi="Times New Roman"/>
          <w:sz w:val="28"/>
          <w:szCs w:val="28"/>
        </w:rPr>
      </w:pPr>
      <w:r w:rsidRPr="006A1ADB">
        <w:rPr>
          <w:rFonts w:ascii="Times New Roman" w:hAnsi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/>
          <w:sz w:val="28"/>
          <w:szCs w:val="28"/>
        </w:rPr>
        <w:t xml:space="preserve"> </w:t>
      </w:r>
    </w:p>
    <w:p w:rsidR="00517BC0" w:rsidRPr="006A1ADB" w:rsidRDefault="00517BC0" w:rsidP="0033129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новый лист в проекте и добавить элементы из  соответствующей дизайн системы в ваш проект.</w:t>
      </w:r>
    </w:p>
    <w:p w:rsidR="00517BC0" w:rsidRDefault="00517BC0" w:rsidP="005D5F0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  <w:r w:rsidRPr="006A1ADB">
        <w:rPr>
          <w:rFonts w:ascii="Times New Roman" w:hAnsi="Times New Roman"/>
          <w:b/>
          <w:bCs/>
          <w:sz w:val="28"/>
          <w:szCs w:val="28"/>
        </w:rPr>
        <w:t>:</w:t>
      </w:r>
    </w:p>
    <w:p w:rsidR="00517BC0" w:rsidRDefault="00517BC0" w:rsidP="005D5F0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На рисунке 1 представлен созданный </w:t>
      </w:r>
      <w:r>
        <w:rPr>
          <w:rFonts w:ascii="Times New Roman" w:hAnsi="Times New Roman"/>
          <w:bCs/>
          <w:sz w:val="28"/>
          <w:szCs w:val="28"/>
          <w:lang w:val="en-US"/>
        </w:rPr>
        <w:t>Wireframe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517BC0" w:rsidRDefault="00517BC0" w:rsidP="005D5F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711D2">
        <w:rPr>
          <w:rFonts w:ascii="Times New Roman" w:hAnsi="Times New Roman"/>
          <w:sz w:val="28"/>
          <w:szCs w:val="28"/>
        </w:rPr>
        <w:pict>
          <v:shape id="_x0000_i1027" type="#_x0000_t75" style="width:465.75pt;height:399pt">
            <v:imagedata r:id="rId7" o:title=""/>
          </v:shape>
        </w:pict>
      </w:r>
    </w:p>
    <w:p w:rsidR="00517BC0" w:rsidRPr="005D5F08" w:rsidRDefault="00517BC0" w:rsidP="005D5F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Wireframe</w:t>
      </w:r>
      <w:r w:rsidRPr="003312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проекта</w:t>
      </w:r>
    </w:p>
    <w:p w:rsidR="00517BC0" w:rsidRDefault="00517BC0" w:rsidP="00331290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517BC0" w:rsidRDefault="00517BC0" w:rsidP="00331290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517BC0" w:rsidRDefault="00517BC0" w:rsidP="00331290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517BC0" w:rsidRDefault="00517BC0" w:rsidP="00331290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517BC0" w:rsidRDefault="00517BC0" w:rsidP="00331290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2 представлены частоиспользуемые элементы и элементы из </w:t>
      </w:r>
      <w:r>
        <w:rPr>
          <w:rFonts w:ascii="Times New Roman" w:hAnsi="Times New Roman"/>
          <w:bCs/>
          <w:sz w:val="28"/>
          <w:szCs w:val="28"/>
          <w:lang w:val="en-US"/>
        </w:rPr>
        <w:t>material</w:t>
      </w:r>
      <w:r w:rsidRPr="0033129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design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517BC0" w:rsidRDefault="00517BC0" w:rsidP="003312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7243C">
        <w:rPr>
          <w:rFonts w:ascii="Times New Roman" w:hAnsi="Times New Roman"/>
          <w:sz w:val="28"/>
          <w:szCs w:val="28"/>
        </w:rPr>
        <w:pict>
          <v:shape id="_x0000_i1028" type="#_x0000_t75" style="width:399pt;height:595.5pt">
            <v:imagedata r:id="rId8" o:title=""/>
          </v:shape>
        </w:pict>
      </w:r>
    </w:p>
    <w:p w:rsidR="00517BC0" w:rsidRPr="00331290" w:rsidRDefault="00517BC0" w:rsidP="003312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– Элементы</w:t>
      </w:r>
    </w:p>
    <w:p w:rsidR="00517BC0" w:rsidRPr="005D5F08" w:rsidRDefault="00517BC0" w:rsidP="00713C2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17BC0" w:rsidRPr="005D5F08" w:rsidRDefault="00517BC0" w:rsidP="00713C27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517BC0" w:rsidRPr="005D5F08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20C"/>
    <w:rsid w:val="00026A70"/>
    <w:rsid w:val="0008200B"/>
    <w:rsid w:val="000B5CD4"/>
    <w:rsid w:val="000C0453"/>
    <w:rsid w:val="00110CC8"/>
    <w:rsid w:val="001716C8"/>
    <w:rsid w:val="001838F3"/>
    <w:rsid w:val="001A4F17"/>
    <w:rsid w:val="001D6FB5"/>
    <w:rsid w:val="001E2BDB"/>
    <w:rsid w:val="001F534C"/>
    <w:rsid w:val="001F7475"/>
    <w:rsid w:val="0021674D"/>
    <w:rsid w:val="00266F32"/>
    <w:rsid w:val="00287853"/>
    <w:rsid w:val="00331290"/>
    <w:rsid w:val="003711D2"/>
    <w:rsid w:val="003D3B96"/>
    <w:rsid w:val="0041323F"/>
    <w:rsid w:val="00436089"/>
    <w:rsid w:val="00490B3C"/>
    <w:rsid w:val="004D5234"/>
    <w:rsid w:val="00517BA9"/>
    <w:rsid w:val="00517BC0"/>
    <w:rsid w:val="0057243C"/>
    <w:rsid w:val="00587777"/>
    <w:rsid w:val="005D5F08"/>
    <w:rsid w:val="00682A43"/>
    <w:rsid w:val="006A1783"/>
    <w:rsid w:val="006A1ADB"/>
    <w:rsid w:val="006A7E1B"/>
    <w:rsid w:val="006F5D23"/>
    <w:rsid w:val="00713C27"/>
    <w:rsid w:val="00761B5B"/>
    <w:rsid w:val="00774AB0"/>
    <w:rsid w:val="0077620C"/>
    <w:rsid w:val="00797AE0"/>
    <w:rsid w:val="008A1C75"/>
    <w:rsid w:val="008B78B3"/>
    <w:rsid w:val="0091418C"/>
    <w:rsid w:val="00A12E62"/>
    <w:rsid w:val="00AE2C56"/>
    <w:rsid w:val="00B40BAF"/>
    <w:rsid w:val="00B47A93"/>
    <w:rsid w:val="00B640D0"/>
    <w:rsid w:val="00BE35F7"/>
    <w:rsid w:val="00C0544C"/>
    <w:rsid w:val="00C2716C"/>
    <w:rsid w:val="00C67DC2"/>
    <w:rsid w:val="00CC61CF"/>
    <w:rsid w:val="00D2501D"/>
    <w:rsid w:val="00D413EE"/>
    <w:rsid w:val="00DE465D"/>
    <w:rsid w:val="00E41681"/>
    <w:rsid w:val="00E93CAD"/>
    <w:rsid w:val="00F8170C"/>
    <w:rsid w:val="00F8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E0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7620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97AE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97AE0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797AE0"/>
    <w:rPr>
      <w:rFonts w:cs="Times New Roman"/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13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125</TotalTime>
  <Pages>3</Pages>
  <Words>133</Words>
  <Characters>760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Виктор</cp:lastModifiedBy>
  <cp:revision>22</cp:revision>
  <dcterms:created xsi:type="dcterms:W3CDTF">2023-02-15T10:24:00Z</dcterms:created>
  <dcterms:modified xsi:type="dcterms:W3CDTF">2023-03-24T14:40:00Z</dcterms:modified>
</cp:coreProperties>
</file>