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90B3C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82.5pt;height:82.5pt;visibility:visible">
            <v:imagedata r:id="rId5" o:title=""/>
          </v:shape>
        </w:pict>
      </w:r>
    </w:p>
    <w:p w:rsidR="006A1783" w:rsidRPr="0041323F" w:rsidRDefault="006A1783" w:rsidP="0041323F">
      <w:pPr>
        <w:spacing w:after="64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6A1783" w:rsidRPr="0041323F" w:rsidRDefault="006A1783" w:rsidP="0041323F">
      <w:pPr>
        <w:spacing w:after="1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  <w:r w:rsidRPr="0041323F">
        <w:rPr>
          <w:rFonts w:ascii="Times New Roman" w:hAnsi="Times New Roman"/>
          <w:b/>
          <w:lang w:eastAsia="ru-RU"/>
        </w:rPr>
        <w:t>"МИРЭА  - Российский технологический университет"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41323F">
        <w:rPr>
          <w:rFonts w:ascii="Times New Roman" w:hAnsi="Times New Roman"/>
          <w:b/>
          <w:sz w:val="36"/>
          <w:szCs w:val="36"/>
          <w:lang w:eastAsia="ru-RU"/>
        </w:rPr>
        <w:t>РТУ МИРЭА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90B3C">
        <w:rPr>
          <w:rFonts w:ascii="Times New Roman" w:hAnsi="Times New Roman"/>
          <w:noProof/>
          <w:sz w:val="28"/>
          <w:szCs w:val="28"/>
          <w:lang w:eastAsia="ru-RU"/>
        </w:rPr>
        <w:pict>
          <v:shape id="image2.png" o:spid="_x0000_i1026" type="#_x0000_t75" style="width:.75pt;height:3pt;visibility:visible">
            <v:imagedata r:id="rId6" o:title=""/>
          </v:shape>
        </w:pict>
      </w:r>
      <w:r w:rsidRPr="0041323F">
        <w:rPr>
          <w:rFonts w:ascii="Times New Roman" w:hAnsi="Times New Roman"/>
          <w:sz w:val="28"/>
          <w:szCs w:val="28"/>
          <w:lang w:eastAsia="ru-RU"/>
        </w:rPr>
        <w:br/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 xml:space="preserve">Институт информационных технологий </w:t>
      </w:r>
    </w:p>
    <w:p w:rsidR="006A1783" w:rsidRPr="0041323F" w:rsidRDefault="006A1783" w:rsidP="0041323F">
      <w:pPr>
        <w:spacing w:after="68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>Кафедра вычислительной техники</w:t>
      </w:r>
    </w:p>
    <w:p w:rsidR="006A1783" w:rsidRPr="0041323F" w:rsidRDefault="006A1783" w:rsidP="0041323F">
      <w:pPr>
        <w:spacing w:after="68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A1783" w:rsidRPr="005D5F08" w:rsidRDefault="006A1783" w:rsidP="0041323F">
      <w:pPr>
        <w:spacing w:after="25"/>
        <w:jc w:val="center"/>
        <w:rPr>
          <w:rFonts w:ascii="Times New Roman" w:hAnsi="Times New Roman"/>
          <w:sz w:val="22"/>
          <w:szCs w:val="22"/>
          <w:lang w:val="en-US"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 xml:space="preserve">№ 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4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по дисциплине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hAnsi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A1783" w:rsidRPr="0041323F" w:rsidRDefault="006A1783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A1783" w:rsidRPr="0041323F" w:rsidRDefault="006A1783" w:rsidP="0041323F">
      <w:pPr>
        <w:spacing w:after="26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A1783" w:rsidRPr="0041323F" w:rsidRDefault="006A1783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>Хречко С.В.</w:t>
      </w:r>
    </w:p>
    <w:p w:rsidR="006A1783" w:rsidRPr="0041323F" w:rsidRDefault="006A1783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</w:p>
    <w:p w:rsidR="006A1783" w:rsidRPr="0041323F" w:rsidRDefault="006A1783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         Шутов К.И.</w:t>
      </w:r>
    </w:p>
    <w:p w:rsidR="006A1783" w:rsidRPr="0041323F" w:rsidRDefault="006A1783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6A1783" w:rsidRPr="0041323F" w:rsidRDefault="006A1783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6A1783" w:rsidRPr="0041323F" w:rsidRDefault="006A1783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6A1783" w:rsidRPr="0041323F" w:rsidRDefault="006A1783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6A1783" w:rsidRPr="0041323F" w:rsidRDefault="006A1783" w:rsidP="0041323F">
      <w:pPr>
        <w:widowControl w:val="0"/>
        <w:spacing w:before="235" w:after="160"/>
        <w:jc w:val="center"/>
        <w:rPr>
          <w:rFonts w:ascii="Times New Roman" w:hAnsi="Times New Roman"/>
          <w:highlight w:val="white"/>
          <w:lang w:eastAsia="ru-RU"/>
        </w:rPr>
      </w:pPr>
    </w:p>
    <w:p w:rsidR="006A1783" w:rsidRDefault="006A1783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highlight w:val="white"/>
          <w:lang w:eastAsia="ru-RU"/>
        </w:rPr>
        <w:t>Москва 202</w:t>
      </w:r>
      <w:r w:rsidRPr="0041323F">
        <w:rPr>
          <w:rFonts w:ascii="Times New Roman" w:hAnsi="Times New Roman"/>
          <w:lang w:eastAsia="ru-RU"/>
        </w:rPr>
        <w:t>3</w:t>
      </w:r>
    </w:p>
    <w:p w:rsidR="006A1783" w:rsidRDefault="006A1783">
      <w:p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:rsidR="006A1783" w:rsidRPr="005D5F08" w:rsidRDefault="006A1783" w:rsidP="006A7E1B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</w:t>
      </w:r>
      <w:r w:rsidRPr="005D5F08">
        <w:rPr>
          <w:rFonts w:ascii="Times New Roman" w:hAnsi="Times New Roman"/>
          <w:b/>
          <w:bCs/>
          <w:sz w:val="32"/>
          <w:szCs w:val="32"/>
        </w:rPr>
        <w:t>4</w:t>
      </w:r>
      <w:r w:rsidRPr="00436089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5D5F08">
        <w:rPr>
          <w:rFonts w:ascii="Times New Roman" w:hAnsi="Times New Roman"/>
          <w:b/>
          <w:bCs/>
          <w:sz w:val="32"/>
          <w:szCs w:val="32"/>
          <w:lang w:val="en-US"/>
        </w:rPr>
        <w:t>Знакомство с программным обеспечением Figma</w:t>
      </w:r>
    </w:p>
    <w:p w:rsidR="006A1783" w:rsidRDefault="006A1783" w:rsidP="00797AE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A1ADB">
        <w:rPr>
          <w:rFonts w:ascii="Times New Roman" w:hAnsi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/>
          <w:b/>
          <w:bCs/>
          <w:sz w:val="32"/>
          <w:szCs w:val="32"/>
        </w:rPr>
        <w:t>.</w:t>
      </w:r>
    </w:p>
    <w:p w:rsidR="006A1783" w:rsidRPr="006A1ADB" w:rsidRDefault="006A1783" w:rsidP="00797AE0">
      <w:pPr>
        <w:spacing w:line="360" w:lineRule="auto"/>
        <w:rPr>
          <w:rFonts w:ascii="Times New Roman" w:hAnsi="Times New Roman"/>
          <w:sz w:val="28"/>
          <w:szCs w:val="28"/>
        </w:rPr>
      </w:pPr>
      <w:r w:rsidRPr="006A1ADB">
        <w:rPr>
          <w:rFonts w:ascii="Times New Roman" w:hAnsi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/>
          <w:sz w:val="28"/>
          <w:szCs w:val="28"/>
        </w:rPr>
        <w:t xml:space="preserve"> </w:t>
      </w:r>
    </w:p>
    <w:p w:rsidR="006A1783" w:rsidRPr="00713C27" w:rsidRDefault="006A1783" w:rsidP="005D5F08">
      <w:pPr>
        <w:pStyle w:val="ListParagraph"/>
        <w:numPr>
          <w:ilvl w:val="0"/>
          <w:numId w:val="1"/>
        </w:numPr>
        <w:spacing w:line="360" w:lineRule="auto"/>
        <w:ind w:left="0" w:firstLine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создать </w:t>
      </w:r>
      <w:r>
        <w:rPr>
          <w:rFonts w:ascii="Times New Roman" w:hAnsi="Times New Roman"/>
          <w:sz w:val="28"/>
          <w:szCs w:val="28"/>
          <w:lang w:val="en-US"/>
        </w:rPr>
        <w:t>Wireframe</w:t>
      </w:r>
      <w:r w:rsidRPr="003D3B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проекта на базе созданной </w:t>
      </w:r>
      <w:r>
        <w:rPr>
          <w:rFonts w:ascii="Times New Roman" w:hAnsi="Times New Roman"/>
          <w:sz w:val="28"/>
          <w:szCs w:val="28"/>
          <w:lang w:val="en-US"/>
        </w:rPr>
        <w:t>MindMap</w:t>
      </w:r>
      <w:r w:rsidRPr="003D3B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практической работе №3.</w:t>
      </w:r>
    </w:p>
    <w:p w:rsidR="006A1783" w:rsidRDefault="006A1783" w:rsidP="005D5F0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  <w:r w:rsidRPr="006A1ADB">
        <w:rPr>
          <w:rFonts w:ascii="Times New Roman" w:hAnsi="Times New Roman"/>
          <w:b/>
          <w:bCs/>
          <w:sz w:val="28"/>
          <w:szCs w:val="28"/>
        </w:rPr>
        <w:t>:</w:t>
      </w:r>
    </w:p>
    <w:p w:rsidR="006A1783" w:rsidRDefault="006A1783" w:rsidP="005D5F0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На рисунке 1 представлен созданный </w:t>
      </w:r>
      <w:r>
        <w:rPr>
          <w:rFonts w:ascii="Times New Roman" w:hAnsi="Times New Roman"/>
          <w:bCs/>
          <w:sz w:val="28"/>
          <w:szCs w:val="28"/>
          <w:lang w:val="en-US"/>
        </w:rPr>
        <w:t>Wireframe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A1783" w:rsidRDefault="006A1783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413EE">
        <w:rPr>
          <w:rFonts w:ascii="Times New Roman" w:hAnsi="Times New Roman"/>
          <w:sz w:val="28"/>
          <w:szCs w:val="28"/>
        </w:rPr>
        <w:pict>
          <v:shape id="_x0000_i1027" type="#_x0000_t75" style="width:465.75pt;height:399pt">
            <v:imagedata r:id="rId7" o:title=""/>
          </v:shape>
        </w:pict>
      </w:r>
    </w:p>
    <w:p w:rsidR="006A1783" w:rsidRPr="005D5F08" w:rsidRDefault="006A1783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 xml:space="preserve">Wireframe </w:t>
      </w:r>
      <w:r>
        <w:rPr>
          <w:rFonts w:ascii="Times New Roman" w:hAnsi="Times New Roman"/>
          <w:sz w:val="28"/>
          <w:szCs w:val="28"/>
        </w:rPr>
        <w:t>проекта</w:t>
      </w:r>
    </w:p>
    <w:p w:rsidR="006A1783" w:rsidRPr="005D5F08" w:rsidRDefault="006A1783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A1783" w:rsidRPr="005D5F08" w:rsidRDefault="006A1783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A1783" w:rsidRPr="005D5F0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20C"/>
    <w:rsid w:val="00026A70"/>
    <w:rsid w:val="0008200B"/>
    <w:rsid w:val="000B5CD4"/>
    <w:rsid w:val="000C0453"/>
    <w:rsid w:val="00110CC8"/>
    <w:rsid w:val="001716C8"/>
    <w:rsid w:val="001838F3"/>
    <w:rsid w:val="001A4F17"/>
    <w:rsid w:val="001D6FB5"/>
    <w:rsid w:val="001E2BDB"/>
    <w:rsid w:val="001F534C"/>
    <w:rsid w:val="001F7475"/>
    <w:rsid w:val="0021674D"/>
    <w:rsid w:val="00266F32"/>
    <w:rsid w:val="00287853"/>
    <w:rsid w:val="003D3B96"/>
    <w:rsid w:val="0041323F"/>
    <w:rsid w:val="00436089"/>
    <w:rsid w:val="00490B3C"/>
    <w:rsid w:val="004D5234"/>
    <w:rsid w:val="00517BA9"/>
    <w:rsid w:val="00587777"/>
    <w:rsid w:val="005D5F08"/>
    <w:rsid w:val="00682A43"/>
    <w:rsid w:val="006A1783"/>
    <w:rsid w:val="006A1ADB"/>
    <w:rsid w:val="006A7E1B"/>
    <w:rsid w:val="006F5D23"/>
    <w:rsid w:val="00713C27"/>
    <w:rsid w:val="00761B5B"/>
    <w:rsid w:val="0077620C"/>
    <w:rsid w:val="00797AE0"/>
    <w:rsid w:val="008A1C75"/>
    <w:rsid w:val="008B78B3"/>
    <w:rsid w:val="0091418C"/>
    <w:rsid w:val="00A12E62"/>
    <w:rsid w:val="00B40BAF"/>
    <w:rsid w:val="00B47A93"/>
    <w:rsid w:val="00B640D0"/>
    <w:rsid w:val="00BE35F7"/>
    <w:rsid w:val="00C0544C"/>
    <w:rsid w:val="00C2716C"/>
    <w:rsid w:val="00C67DC2"/>
    <w:rsid w:val="00CC61CF"/>
    <w:rsid w:val="00D2501D"/>
    <w:rsid w:val="00D413EE"/>
    <w:rsid w:val="00DE465D"/>
    <w:rsid w:val="00E41681"/>
    <w:rsid w:val="00E93CAD"/>
    <w:rsid w:val="00F8170C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E0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62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7AE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97AE0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797AE0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13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</TotalTime>
  <Pages>2</Pages>
  <Words>115</Words>
  <Characters>658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Виктор</cp:lastModifiedBy>
  <cp:revision>20</cp:revision>
  <dcterms:created xsi:type="dcterms:W3CDTF">2023-02-15T10:24:00Z</dcterms:created>
  <dcterms:modified xsi:type="dcterms:W3CDTF">2023-03-17T13:45:00Z</dcterms:modified>
</cp:coreProperties>
</file>